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2BB88" w14:textId="77777777" w:rsidR="00536817" w:rsidRDefault="00536817" w:rsidP="00536817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44CAA768" wp14:editId="2D85220A">
                <wp:simplePos x="0" y="0"/>
                <wp:positionH relativeFrom="page">
                  <wp:posOffset>256540</wp:posOffset>
                </wp:positionH>
                <wp:positionV relativeFrom="paragraph">
                  <wp:posOffset>57150</wp:posOffset>
                </wp:positionV>
                <wp:extent cx="7259320" cy="9482329"/>
                <wp:effectExtent l="0" t="0" r="0" b="1905"/>
                <wp:wrapNone/>
                <wp:docPr id="8" name="Group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9320" cy="9482329"/>
                          <a:chOff x="0" y="-1"/>
                          <a:chExt cx="7263189" cy="9483726"/>
                        </a:xfrm>
                      </wpg:grpSpPr>
                      <wps:wsp>
                        <wps:cNvPr id="4" name="Manual Input 4"/>
                        <wps:cNvSpPr/>
                        <wps:spPr>
                          <a:xfrm>
                            <a:off x="0" y="15240"/>
                            <a:ext cx="3006671" cy="9468485"/>
                          </a:xfrm>
                          <a:prstGeom prst="flowChartManualInpu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2820903" y="-1"/>
                            <a:ext cx="4442286" cy="138565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B5E9B7" w14:textId="77777777" w:rsidR="00536817" w:rsidRPr="0010314C" w:rsidRDefault="00536817" w:rsidP="00536817">
                              <w:pPr>
                                <w:rPr>
                                  <w:b/>
                                  <w:color w:val="000000" w:themeColor="text1"/>
                                  <w:sz w:val="4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ight Triangle 3"/>
                        <wps:cNvSpPr/>
                        <wps:spPr>
                          <a:xfrm rot="5400000">
                            <a:off x="2796000" y="1402145"/>
                            <a:ext cx="227878" cy="187912"/>
                          </a:xfrm>
                          <a:custGeom>
                            <a:avLst/>
                            <a:gdLst>
                              <a:gd name="connsiteX0" fmla="*/ 0 w 342900"/>
                              <a:gd name="connsiteY0" fmla="*/ 342900 h 342900"/>
                              <a:gd name="connsiteX1" fmla="*/ 0 w 342900"/>
                              <a:gd name="connsiteY1" fmla="*/ 0 h 342900"/>
                              <a:gd name="connsiteX2" fmla="*/ 342900 w 342900"/>
                              <a:gd name="connsiteY2" fmla="*/ 342900 h 342900"/>
                              <a:gd name="connsiteX3" fmla="*/ 0 w 342900"/>
                              <a:gd name="connsiteY3" fmla="*/ 342900 h 342900"/>
                              <a:gd name="connsiteX0" fmla="*/ 0 w 346648"/>
                              <a:gd name="connsiteY0" fmla="*/ 342900 h 342900"/>
                              <a:gd name="connsiteX1" fmla="*/ 0 w 346648"/>
                              <a:gd name="connsiteY1" fmla="*/ 0 h 342900"/>
                              <a:gd name="connsiteX2" fmla="*/ 346648 w 346648"/>
                              <a:gd name="connsiteY2" fmla="*/ 108679 h 342900"/>
                              <a:gd name="connsiteX3" fmla="*/ 0 w 346648"/>
                              <a:gd name="connsiteY3" fmla="*/ 342900 h 342900"/>
                              <a:gd name="connsiteX0" fmla="*/ 1207 w 347855"/>
                              <a:gd name="connsiteY0" fmla="*/ 234221 h 234221"/>
                              <a:gd name="connsiteX1" fmla="*/ 0 w 347855"/>
                              <a:gd name="connsiteY1" fmla="*/ 2598 h 234221"/>
                              <a:gd name="connsiteX2" fmla="*/ 347855 w 347855"/>
                              <a:gd name="connsiteY2" fmla="*/ 0 h 234221"/>
                              <a:gd name="connsiteX3" fmla="*/ 1207 w 347855"/>
                              <a:gd name="connsiteY3" fmla="*/ 234221 h 234221"/>
                              <a:gd name="connsiteX0" fmla="*/ 1207 w 346895"/>
                              <a:gd name="connsiteY0" fmla="*/ 231995 h 231995"/>
                              <a:gd name="connsiteX1" fmla="*/ 0 w 346895"/>
                              <a:gd name="connsiteY1" fmla="*/ 372 h 231995"/>
                              <a:gd name="connsiteX2" fmla="*/ 346895 w 346895"/>
                              <a:gd name="connsiteY2" fmla="*/ 0 h 231995"/>
                              <a:gd name="connsiteX3" fmla="*/ 1207 w 346895"/>
                              <a:gd name="connsiteY3" fmla="*/ 231995 h 231995"/>
                              <a:gd name="connsiteX0" fmla="*/ 2426 w 346895"/>
                              <a:gd name="connsiteY0" fmla="*/ 347348 h 347348"/>
                              <a:gd name="connsiteX1" fmla="*/ 0 w 346895"/>
                              <a:gd name="connsiteY1" fmla="*/ 372 h 347348"/>
                              <a:gd name="connsiteX2" fmla="*/ 346895 w 346895"/>
                              <a:gd name="connsiteY2" fmla="*/ 0 h 347348"/>
                              <a:gd name="connsiteX3" fmla="*/ 2426 w 346895"/>
                              <a:gd name="connsiteY3" fmla="*/ 347348 h 3473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46895" h="347348">
                                <a:moveTo>
                                  <a:pt x="2426" y="347348"/>
                                </a:moveTo>
                                <a:cubicBezTo>
                                  <a:pt x="2024" y="270140"/>
                                  <a:pt x="402" y="77580"/>
                                  <a:pt x="0" y="372"/>
                                </a:cubicBezTo>
                                <a:lnTo>
                                  <a:pt x="346895" y="0"/>
                                </a:lnTo>
                                <a:lnTo>
                                  <a:pt x="2426" y="3473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03FF01" w14:textId="77777777" w:rsidR="00536817" w:rsidRPr="00AF4EA4" w:rsidRDefault="00536817" w:rsidP="00536817">
                              <w:pPr>
                                <w:jc w:val="center"/>
                                <w:rPr>
                                  <w:color w:val="455F51" w:themeColor="text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93400</wp14:pctWidth>
                </wp14:sizeRelH>
                <wp14:sizeRelV relativeFrom="page">
                  <wp14:pctHeight>94300</wp14:pctHeight>
                </wp14:sizeRelV>
              </wp:anchor>
            </w:drawing>
          </mc:Choice>
          <mc:Fallback>
            <w:pict>
              <v:group w14:anchorId="44CAA768" id="Group 1" o:spid="_x0000_s1026" alt="&quot;&quot;" style="position:absolute;margin-left:20.2pt;margin-top:4.5pt;width:571.6pt;height:746.65pt;z-index:-251657216;mso-width-percent:934;mso-height-percent:943;mso-position-horizontal-relative:page;mso-width-percent:934;mso-height-percent:943" coordorigin="" coordsize="72631,94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">
                <v:shapetype id="_x0000_t118" coordsize="21600,21600" o:spt="118" path="m,4292l21600,r,21600l,21600xe">
                  <v:stroke joinstyle="miter"/>
                  <v:path gradientshapeok="t" o:connecttype="custom" o:connectlocs="10800,2146;0,10800;10800,21600;21600,10800" textboxrect="0,4291,21600,21600"/>
                </v:shapetype>
                <v:shape id="Manual Input 4" o:spid="_x0000_s1027" type="#_x0000_t118" style="position:absolute;top:152;width:30066;height:94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" fillcolor="#eaf4d7 [660]" stroked="f" strokeweight="1pt"/>
                <v:rect id="Rectangle 2" o:spid="_x0000_s1028" style="position:absolute;left:28209;width:44422;height:138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" fillcolor="#31521b [1605]" stroked="f" strokeweight="1pt">
                  <v:textbox inset="36pt">
                    <w:txbxContent>
                      <w:p w14:paraId="1EB5E9B7" w14:textId="77777777" w:rsidR="00536817" w:rsidRPr="0010314C" w:rsidRDefault="00536817" w:rsidP="00536817">
                        <w:pPr>
                          <w:rPr>
                            <w:b/>
                            <w:color w:val="000000" w:themeColor="text1"/>
                            <w:sz w:val="48"/>
                          </w:rPr>
                        </w:pPr>
                      </w:p>
                    </w:txbxContent>
                  </v:textbox>
                </v:rect>
                <v:shape id="Right Triangle 3" o:spid="_x0000_s1029" style="position:absolute;left:27959;top:14021;width:2279;height:1879;rotation:90;visibility:visible;mso-wrap-style:square;v-text-anchor:middle" coordsize="346895,3473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" adj="-11796480,,5400" path="m2426,347348c2024,270140,402,77580,,372l346895,,2426,347348xe" fillcolor="#729928 [2404]" stroked="f" strokeweight="1pt">
                  <v:stroke joinstyle="miter"/>
                  <v:formulas/>
                  <v:path arrowok="t" o:connecttype="custom" o:connectlocs="1594,187912;0,201;227878,0;1594,187912" o:connectangles="0,0,0,0" textboxrect="0,0,346895,347348"/>
                  <v:textbox>
                    <w:txbxContent>
                      <w:p w14:paraId="2E03FF01" w14:textId="77777777" w:rsidR="00536817" w:rsidRPr="00AF4EA4" w:rsidRDefault="00536817" w:rsidP="00536817">
                        <w:pPr>
                          <w:jc w:val="center"/>
                          <w:rPr>
                            <w:color w:val="455F51" w:themeColor="text2"/>
                          </w:rPr>
                        </w:pPr>
                      </w:p>
                    </w:txbxContent>
                  </v:textbox>
                </v:shape>
                <w10:wrap anchorx="page"/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140"/>
        <w:gridCol w:w="450"/>
        <w:gridCol w:w="6200"/>
      </w:tblGrid>
      <w:tr w:rsidR="00CA1F0E" w14:paraId="09833B99" w14:textId="77777777" w:rsidTr="00CA1F0E">
        <w:trPr>
          <w:trHeight w:val="1710"/>
        </w:trPr>
        <w:tc>
          <w:tcPr>
            <w:tcW w:w="4140" w:type="dxa"/>
            <w:vMerge w:val="restart"/>
          </w:tcPr>
          <w:p w14:paraId="09612634" w14:textId="20EB6583" w:rsidR="00CA1F0E" w:rsidRDefault="000D538F" w:rsidP="00CA1F0E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1A204CC" wp14:editId="79E6E2FA">
                  <wp:extent cx="2482850" cy="3286125"/>
                  <wp:effectExtent l="0" t="0" r="0" b="9525"/>
                  <wp:docPr id="181237128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2371285" name="Picture 1812371285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850" cy="328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Merge w:val="restart"/>
          </w:tcPr>
          <w:p w14:paraId="6F034B8A" w14:textId="77777777" w:rsidR="00CA1F0E" w:rsidRDefault="00CA1F0E" w:rsidP="003E3C6A">
            <w:pPr>
              <w:tabs>
                <w:tab w:val="left" w:pos="990"/>
              </w:tabs>
            </w:pPr>
          </w:p>
        </w:tc>
        <w:tc>
          <w:tcPr>
            <w:tcW w:w="6200" w:type="dxa"/>
            <w:vAlign w:val="center"/>
          </w:tcPr>
          <w:p w14:paraId="6C75E53E" w14:textId="2AA2B315" w:rsidR="00CA1F0E" w:rsidRPr="00CA1F0E" w:rsidRDefault="000D538F" w:rsidP="00CA1F0E">
            <w:pPr>
              <w:pStyle w:val="Address"/>
            </w:pPr>
            <w:r>
              <w:t>Simon Peyton Jones</w:t>
            </w:r>
          </w:p>
          <w:p w14:paraId="01E85BF6" w14:textId="16CCE3EE" w:rsidR="00CA1F0E" w:rsidRPr="00CA1F0E" w:rsidRDefault="000D538F" w:rsidP="00CA1F0E">
            <w:pPr>
              <w:pStyle w:val="Address"/>
            </w:pPr>
            <w:r>
              <w:t>Software Engineering</w:t>
            </w:r>
          </w:p>
          <w:p w14:paraId="4A1C9727" w14:textId="4D51172A" w:rsidR="00CA1F0E" w:rsidRPr="00CA1F0E" w:rsidRDefault="000D538F" w:rsidP="00CA1F0E">
            <w:pPr>
              <w:pStyle w:val="Address"/>
            </w:pPr>
            <w:r>
              <w:t>Adobe</w:t>
            </w:r>
          </w:p>
          <w:p w14:paraId="45DF8225" w14:textId="5F222EB0" w:rsidR="00CA1F0E" w:rsidRPr="00CA1F0E" w:rsidRDefault="000D538F" w:rsidP="00CA1F0E">
            <w:pPr>
              <w:pStyle w:val="Address"/>
            </w:pPr>
            <w:r>
              <w:t xml:space="preserve">Mathira </w:t>
            </w:r>
            <w:proofErr w:type="spellStart"/>
            <w:proofErr w:type="gramStart"/>
            <w:r>
              <w:t>Vilakam,Chemmuthal</w:t>
            </w:r>
            <w:proofErr w:type="gramEnd"/>
            <w:r>
              <w:t>,Tholayavattam</w:t>
            </w:r>
            <w:proofErr w:type="spellEnd"/>
            <w:r>
              <w:t>(PO).</w:t>
            </w:r>
          </w:p>
          <w:p w14:paraId="2A90A128" w14:textId="2BA92594" w:rsidR="00CA1F0E" w:rsidRDefault="000D538F" w:rsidP="00CA1F0E">
            <w:pPr>
              <w:pStyle w:val="Address"/>
            </w:pPr>
            <w:r>
              <w:t>Karungal.</w:t>
            </w:r>
            <w:r w:rsidR="00601B27">
              <w:t>629157.</w:t>
            </w:r>
          </w:p>
        </w:tc>
      </w:tr>
      <w:tr w:rsidR="00CA1F0E" w14:paraId="46103AA9" w14:textId="77777777" w:rsidTr="00CA1F0E">
        <w:trPr>
          <w:trHeight w:val="2889"/>
        </w:trPr>
        <w:tc>
          <w:tcPr>
            <w:tcW w:w="4140" w:type="dxa"/>
            <w:vMerge/>
            <w:vAlign w:val="bottom"/>
          </w:tcPr>
          <w:p w14:paraId="0A921BAD" w14:textId="77777777" w:rsidR="00CA1F0E" w:rsidRDefault="00CA1F0E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450" w:type="dxa"/>
            <w:vMerge/>
          </w:tcPr>
          <w:p w14:paraId="223C6D14" w14:textId="77777777" w:rsidR="00CA1F0E" w:rsidRDefault="00CA1F0E" w:rsidP="00776643">
            <w:pPr>
              <w:tabs>
                <w:tab w:val="left" w:pos="990"/>
              </w:tabs>
            </w:pPr>
          </w:p>
        </w:tc>
        <w:tc>
          <w:tcPr>
            <w:tcW w:w="6200" w:type="dxa"/>
            <w:vMerge w:val="restart"/>
            <w:tcMar>
              <w:top w:w="720" w:type="dxa"/>
            </w:tcMar>
          </w:tcPr>
          <w:p w14:paraId="3BE2755B" w14:textId="64EB3F7A" w:rsidR="00CA1F0E" w:rsidRPr="000D538F" w:rsidRDefault="000D538F" w:rsidP="00CA1F0E">
            <w:pPr>
              <w:rPr>
                <w:sz w:val="52"/>
                <w:szCs w:val="52"/>
              </w:rPr>
            </w:pPr>
            <w:r w:rsidRPr="000D538F">
              <w:rPr>
                <w:sz w:val="52"/>
                <w:szCs w:val="52"/>
              </w:rPr>
              <w:t xml:space="preserve">       Software Developer</w:t>
            </w:r>
          </w:p>
          <w:p w14:paraId="388F2D19" w14:textId="77777777" w:rsidR="00CA1F0E" w:rsidRDefault="000D538F" w:rsidP="00CA1F0E">
            <w:r>
              <w:t xml:space="preserve">                        *Python</w:t>
            </w:r>
          </w:p>
          <w:p w14:paraId="59EEB203" w14:textId="7B57DCE9" w:rsidR="000D538F" w:rsidRDefault="00601B27" w:rsidP="00CA1F0E">
            <w:r>
              <w:t xml:space="preserve">                        </w:t>
            </w:r>
            <w:r w:rsidR="000D538F">
              <w:t>*</w:t>
            </w:r>
            <w:r>
              <w:t>M</w:t>
            </w:r>
            <w:r w:rsidR="000D538F">
              <w:t>achine Learning</w:t>
            </w:r>
          </w:p>
          <w:p w14:paraId="341882D8" w14:textId="68966C06" w:rsidR="000D538F" w:rsidRDefault="00601B27" w:rsidP="00CA1F0E">
            <w:r>
              <w:t xml:space="preserve">                        </w:t>
            </w:r>
            <w:r w:rsidR="000D538F">
              <w:t xml:space="preserve">*Deep Learning </w:t>
            </w:r>
          </w:p>
          <w:p w14:paraId="2FD44B1D" w14:textId="77777777" w:rsidR="000D538F" w:rsidRDefault="00601B27" w:rsidP="00CA1F0E">
            <w:r>
              <w:t xml:space="preserve">                        </w:t>
            </w:r>
            <w:r w:rsidR="000D538F">
              <w:t>*Typing</w:t>
            </w:r>
          </w:p>
          <w:p w14:paraId="1A9E4D82" w14:textId="0F930CBE" w:rsidR="00601B27" w:rsidRPr="00601B27" w:rsidRDefault="00601B27" w:rsidP="00CA1F0E">
            <w:pPr>
              <w:rPr>
                <w:sz w:val="36"/>
                <w:szCs w:val="36"/>
              </w:rPr>
            </w:pPr>
            <w:r>
              <w:t xml:space="preserve">                           </w:t>
            </w:r>
            <w:r w:rsidRPr="00601B27">
              <w:rPr>
                <w:sz w:val="36"/>
                <w:szCs w:val="36"/>
              </w:rPr>
              <w:t>Thank You</w:t>
            </w:r>
          </w:p>
        </w:tc>
      </w:tr>
      <w:tr w:rsidR="00CA1F0E" w14:paraId="316DD9C2" w14:textId="77777777" w:rsidTr="00CA1F0E">
        <w:trPr>
          <w:trHeight w:val="864"/>
        </w:trPr>
        <w:tc>
          <w:tcPr>
            <w:tcW w:w="4140" w:type="dxa"/>
            <w:vAlign w:val="bottom"/>
          </w:tcPr>
          <w:p w14:paraId="77A73557" w14:textId="1CBD30FB" w:rsidR="00CA1F0E" w:rsidRDefault="000D538F" w:rsidP="00CA1F0E">
            <w:pPr>
              <w:pStyle w:val="Title"/>
              <w:rPr>
                <w:rFonts w:asciiTheme="minorHAnsi" w:eastAsiaTheme="minorEastAsia" w:hAnsiTheme="minorHAnsi" w:cstheme="minorBidi"/>
                <w:caps w:val="0"/>
                <w:spacing w:val="0"/>
                <w:kern w:val="0"/>
                <w:sz w:val="22"/>
                <w:szCs w:val="24"/>
              </w:rPr>
            </w:pPr>
            <w:r>
              <w:t>Janisha P</w:t>
            </w:r>
          </w:p>
          <w:p w14:paraId="64B6438A" w14:textId="31E870A3" w:rsidR="00CA1F0E" w:rsidRPr="00CA1F0E" w:rsidRDefault="000D538F" w:rsidP="00CA1F0E">
            <w:pPr>
              <w:pStyle w:val="Subtitle"/>
            </w:pPr>
            <w:r>
              <w:rPr>
                <w:spacing w:val="0"/>
                <w:w w:val="100"/>
              </w:rPr>
              <w:t>Software Engineering</w:t>
            </w:r>
          </w:p>
        </w:tc>
        <w:tc>
          <w:tcPr>
            <w:tcW w:w="450" w:type="dxa"/>
            <w:vMerge/>
          </w:tcPr>
          <w:p w14:paraId="3F49E591" w14:textId="77777777" w:rsidR="00CA1F0E" w:rsidRDefault="00CA1F0E" w:rsidP="00776643">
            <w:pPr>
              <w:tabs>
                <w:tab w:val="left" w:pos="990"/>
              </w:tabs>
            </w:pPr>
          </w:p>
        </w:tc>
        <w:tc>
          <w:tcPr>
            <w:tcW w:w="6200" w:type="dxa"/>
            <w:vMerge/>
            <w:vAlign w:val="center"/>
          </w:tcPr>
          <w:p w14:paraId="10F8BCC0" w14:textId="77777777" w:rsidR="00CA1F0E" w:rsidRDefault="00CA1F0E" w:rsidP="00CA1F0E">
            <w:pPr>
              <w:rPr>
                <w:b/>
              </w:rPr>
            </w:pPr>
          </w:p>
        </w:tc>
      </w:tr>
      <w:tr w:rsidR="00CA1F0E" w14:paraId="6F5E4597" w14:textId="77777777" w:rsidTr="00CA1F0E">
        <w:trPr>
          <w:trHeight w:val="5760"/>
        </w:trPr>
        <w:tc>
          <w:tcPr>
            <w:tcW w:w="4140" w:type="dxa"/>
            <w:vAlign w:val="bottom"/>
          </w:tcPr>
          <w:sdt>
            <w:sdtPr>
              <w:id w:val="-1954003311"/>
              <w:placeholder>
                <w:docPart w:val="451555D22BA0412282D5FE807A69D203"/>
              </w:placeholder>
              <w:temporary/>
              <w:showingPlcHdr/>
              <w15:appearance w15:val="hidden"/>
            </w:sdtPr>
            <w:sdtContent>
              <w:p w14:paraId="5E47B04E" w14:textId="77777777" w:rsidR="00CA1F0E" w:rsidRDefault="00CA1F0E" w:rsidP="00CA1F0E">
                <w:pPr>
                  <w:pStyle w:val="Heading2"/>
                </w:pPr>
                <w:r w:rsidRPr="005D47DE">
                  <w:rPr>
                    <w:rStyle w:val="Heading2Char"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06D27EEAC84D407999310862782828DA"/>
              </w:placeholder>
              <w:temporary/>
              <w:showingPlcHdr/>
              <w15:appearance w15:val="hidden"/>
            </w:sdtPr>
            <w:sdtContent>
              <w:p w14:paraId="7F438F73" w14:textId="77777777" w:rsidR="00CA1F0E" w:rsidRDefault="00CA1F0E" w:rsidP="00CA1F0E">
                <w:pPr>
                  <w:pStyle w:val="ContactDetails"/>
                </w:pPr>
                <w:r w:rsidRPr="004D3011">
                  <w:t>PHONE:</w:t>
                </w:r>
              </w:p>
            </w:sdtContent>
          </w:sdt>
          <w:p w14:paraId="5DE33D4A" w14:textId="1FD75B05" w:rsidR="00CA1F0E" w:rsidRDefault="000D538F" w:rsidP="00CA1F0E">
            <w:pPr>
              <w:pStyle w:val="ContactDetails"/>
            </w:pPr>
            <w:r>
              <w:t>9486550197</w:t>
            </w:r>
          </w:p>
          <w:p w14:paraId="71B32C4D" w14:textId="77777777" w:rsidR="00CA1F0E" w:rsidRPr="004D3011" w:rsidRDefault="00CA1F0E" w:rsidP="00CA1F0E">
            <w:pPr>
              <w:pStyle w:val="NoSpacing"/>
            </w:pPr>
          </w:p>
          <w:p w14:paraId="01B77FCF" w14:textId="58D75386" w:rsidR="00CA1F0E" w:rsidRDefault="00CA1F0E" w:rsidP="00CA1F0E">
            <w:pPr>
              <w:pStyle w:val="ContactDetails"/>
            </w:pPr>
          </w:p>
          <w:p w14:paraId="77AEE929" w14:textId="13A0D419" w:rsidR="00CA1F0E" w:rsidRDefault="00CA1F0E" w:rsidP="00CA1F0E">
            <w:pPr>
              <w:pStyle w:val="ContactDetails"/>
            </w:pPr>
          </w:p>
          <w:p w14:paraId="0C33B63F" w14:textId="77777777" w:rsidR="00CA1F0E" w:rsidRDefault="00CA1F0E" w:rsidP="00CA1F0E">
            <w:pPr>
              <w:pStyle w:val="NoSpacing"/>
            </w:pPr>
          </w:p>
          <w:sdt>
            <w:sdtPr>
              <w:id w:val="-240260293"/>
              <w:placeholder>
                <w:docPart w:val="0DD3155EC04541F8B627AAE807C69F4C"/>
              </w:placeholder>
              <w:temporary/>
              <w:showingPlcHdr/>
              <w15:appearance w15:val="hidden"/>
            </w:sdtPr>
            <w:sdtContent>
              <w:p w14:paraId="36E34C1B" w14:textId="77777777" w:rsidR="00CA1F0E" w:rsidRDefault="00CA1F0E" w:rsidP="00CA1F0E">
                <w:pPr>
                  <w:pStyle w:val="ContactDetails"/>
                </w:pPr>
                <w:r w:rsidRPr="004D3011">
                  <w:t>EMAIL:</w:t>
                </w:r>
              </w:p>
            </w:sdtContent>
          </w:sdt>
          <w:p w14:paraId="48EB6AA5" w14:textId="77017B80" w:rsidR="00CA1F0E" w:rsidRPr="00A751B0" w:rsidRDefault="000D538F" w:rsidP="00CA1F0E">
            <w:pPr>
              <w:pStyle w:val="ContactDetails"/>
              <w:rPr>
                <w:rStyle w:val="Hyperlink"/>
              </w:rPr>
            </w:pPr>
            <w:r>
              <w:rPr>
                <w:rStyle w:val="Hyperlink"/>
              </w:rPr>
              <w:t>janishajanisha022@gmail.com</w:t>
            </w:r>
          </w:p>
        </w:tc>
        <w:tc>
          <w:tcPr>
            <w:tcW w:w="450" w:type="dxa"/>
            <w:vMerge/>
          </w:tcPr>
          <w:p w14:paraId="0A6716AF" w14:textId="77777777" w:rsidR="00CA1F0E" w:rsidRDefault="00CA1F0E" w:rsidP="00CA1F0E">
            <w:pPr>
              <w:tabs>
                <w:tab w:val="left" w:pos="990"/>
              </w:tabs>
            </w:pPr>
          </w:p>
        </w:tc>
        <w:tc>
          <w:tcPr>
            <w:tcW w:w="6200" w:type="dxa"/>
            <w:vMerge/>
            <w:vAlign w:val="center"/>
          </w:tcPr>
          <w:p w14:paraId="2FDDE9C7" w14:textId="77777777" w:rsidR="00CA1F0E" w:rsidRDefault="00CA1F0E" w:rsidP="00CA1F0E">
            <w:pPr>
              <w:pStyle w:val="Heading1"/>
            </w:pPr>
          </w:p>
        </w:tc>
      </w:tr>
    </w:tbl>
    <w:p w14:paraId="0EA0AAF1" w14:textId="77777777" w:rsidR="00153B84" w:rsidRDefault="00153B84" w:rsidP="005D47DE"/>
    <w:sectPr w:rsidR="00153B84" w:rsidSect="00536817">
      <w:pgSz w:w="12240" w:h="15840"/>
      <w:pgMar w:top="360" w:right="720" w:bottom="360" w:left="72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CC119" w14:textId="77777777" w:rsidR="001E2178" w:rsidRDefault="001E2178" w:rsidP="00C51CF5">
      <w:r>
        <w:separator/>
      </w:r>
    </w:p>
  </w:endnote>
  <w:endnote w:type="continuationSeparator" w:id="0">
    <w:p w14:paraId="228DBA8D" w14:textId="77777777" w:rsidR="001E2178" w:rsidRDefault="001E2178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576A9" w14:textId="77777777" w:rsidR="001E2178" w:rsidRDefault="001E2178" w:rsidP="00C51CF5">
      <w:r>
        <w:separator/>
      </w:r>
    </w:p>
  </w:footnote>
  <w:footnote w:type="continuationSeparator" w:id="0">
    <w:p w14:paraId="17DE4496" w14:textId="77777777" w:rsidR="001E2178" w:rsidRDefault="001E2178" w:rsidP="00C51C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E988B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7784862">
    <w:abstractNumId w:val="0"/>
  </w:num>
  <w:num w:numId="2" w16cid:durableId="17188910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38F"/>
    <w:rsid w:val="000521EF"/>
    <w:rsid w:val="000A545F"/>
    <w:rsid w:val="000D538F"/>
    <w:rsid w:val="0010314C"/>
    <w:rsid w:val="00103BC9"/>
    <w:rsid w:val="00153B84"/>
    <w:rsid w:val="00196AAB"/>
    <w:rsid w:val="001B0B3D"/>
    <w:rsid w:val="001E2178"/>
    <w:rsid w:val="00200EA5"/>
    <w:rsid w:val="002B1EB2"/>
    <w:rsid w:val="002B7391"/>
    <w:rsid w:val="00386F67"/>
    <w:rsid w:val="003B0DB8"/>
    <w:rsid w:val="00536817"/>
    <w:rsid w:val="00572086"/>
    <w:rsid w:val="00597871"/>
    <w:rsid w:val="005C6EE0"/>
    <w:rsid w:val="005D47DE"/>
    <w:rsid w:val="005F364E"/>
    <w:rsid w:val="00601B27"/>
    <w:rsid w:val="0062123A"/>
    <w:rsid w:val="00635EF0"/>
    <w:rsid w:val="00646E75"/>
    <w:rsid w:val="00663587"/>
    <w:rsid w:val="00776643"/>
    <w:rsid w:val="00797579"/>
    <w:rsid w:val="007A054C"/>
    <w:rsid w:val="00821CD0"/>
    <w:rsid w:val="00882E29"/>
    <w:rsid w:val="008F290E"/>
    <w:rsid w:val="00937966"/>
    <w:rsid w:val="00964B9F"/>
    <w:rsid w:val="00973CC7"/>
    <w:rsid w:val="00A751B0"/>
    <w:rsid w:val="00AF4EA4"/>
    <w:rsid w:val="00B0669D"/>
    <w:rsid w:val="00B76C36"/>
    <w:rsid w:val="00B8591A"/>
    <w:rsid w:val="00B90CEF"/>
    <w:rsid w:val="00C51CF5"/>
    <w:rsid w:val="00C93D20"/>
    <w:rsid w:val="00CA1F0E"/>
    <w:rsid w:val="00CA407F"/>
    <w:rsid w:val="00D00A30"/>
    <w:rsid w:val="00D14E19"/>
    <w:rsid w:val="00D22A2D"/>
    <w:rsid w:val="00D53D03"/>
    <w:rsid w:val="00D8438A"/>
    <w:rsid w:val="00E55D74"/>
    <w:rsid w:val="00E973C5"/>
    <w:rsid w:val="00FC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628382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CA1F0E"/>
    <w:pPr>
      <w:spacing w:after="200" w:line="276" w:lineRule="auto"/>
      <w:ind w:right="3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76643"/>
    <w:pPr>
      <w:keepNext/>
      <w:keepLines/>
      <w:outlineLvl w:val="0"/>
    </w:pPr>
    <w:rPr>
      <w:rFonts w:asciiTheme="majorHAnsi" w:eastAsiaTheme="majorEastAsia" w:hAnsiTheme="majorHAnsi" w:cstheme="majorBidi"/>
      <w:caps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72086"/>
    <w:pPr>
      <w:keepNext/>
      <w:keepLines/>
      <w:pBdr>
        <w:bottom w:val="single" w:sz="8" w:space="1" w:color="99CB38" w:themeColor="accent1"/>
      </w:pBdr>
      <w:spacing w:before="200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2086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47DE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47DE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00EA5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7DE"/>
    <w:pPr>
      <w:spacing w:after="360"/>
      <w:jc w:val="center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5D47DE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776643"/>
    <w:rPr>
      <w:rFonts w:asciiTheme="majorHAnsi" w:eastAsiaTheme="majorEastAsia" w:hAnsiTheme="majorHAnsi" w:cstheme="majorBidi"/>
      <w:caps/>
      <w:sz w:val="48"/>
      <w:szCs w:val="32"/>
    </w:rPr>
  </w:style>
  <w:style w:type="character" w:styleId="UnresolvedMention">
    <w:name w:val="Unresolved Mention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styleId="ListBullet">
    <w:name w:val="List Bullet"/>
    <w:basedOn w:val="Normal"/>
    <w:uiPriority w:val="5"/>
    <w:rsid w:val="00CA1F0E"/>
    <w:pPr>
      <w:numPr>
        <w:numId w:val="2"/>
      </w:numPr>
      <w:spacing w:after="120"/>
      <w:ind w:left="720" w:right="0"/>
    </w:pPr>
    <w:rPr>
      <w:rFonts w:eastAsia="Times New Roman" w:cs="Times New Roman"/>
      <w:szCs w:val="20"/>
      <w:lang w:eastAsia="en-US"/>
    </w:rPr>
  </w:style>
  <w:style w:type="character" w:customStyle="1" w:styleId="Greytext">
    <w:name w:val="Grey text"/>
    <w:basedOn w:val="DefaultParagraphFont"/>
    <w:uiPriority w:val="4"/>
    <w:semiHidden/>
    <w:qFormat/>
    <w:rsid w:val="00CA1F0E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200EA5"/>
    <w:pPr>
      <w:spacing w:after="0"/>
    </w:pPr>
    <w:rPr>
      <w:color w:val="FFFFFF" w:themeColor="background1"/>
    </w:rPr>
  </w:style>
  <w:style w:type="paragraph" w:customStyle="1" w:styleId="ContactDetails">
    <w:name w:val="Contact Details"/>
    <w:basedOn w:val="Normal"/>
    <w:qFormat/>
    <w:rsid w:val="00CA1F0E"/>
    <w:pPr>
      <w:spacing w:after="0"/>
    </w:pPr>
  </w:style>
  <w:style w:type="paragraph" w:styleId="NoSpacing">
    <w:name w:val="No Spacing"/>
    <w:uiPriority w:val="1"/>
    <w:qFormat/>
    <w:rsid w:val="00CA1F0E"/>
    <w:pPr>
      <w:ind w:righ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c%20-%201\AppData\Roaming\Microsoft\Templates\Cubist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51555D22BA0412282D5FE807A69D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7A938A-C9FE-4666-B7B4-C705878E50AD}"/>
      </w:docPartPr>
      <w:docPartBody>
        <w:p w:rsidR="00000000" w:rsidRDefault="00000000">
          <w:pPr>
            <w:pStyle w:val="451555D22BA0412282D5FE807A69D203"/>
          </w:pPr>
          <w:r w:rsidRPr="005D47DE">
            <w:rPr>
              <w:rStyle w:val="Heading2Char"/>
            </w:rPr>
            <w:t>CONTACT</w:t>
          </w:r>
        </w:p>
      </w:docPartBody>
    </w:docPart>
    <w:docPart>
      <w:docPartPr>
        <w:name w:val="06D27EEAC84D407999310862782828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132CEC-F0FF-420D-A421-421EDDD254F6}"/>
      </w:docPartPr>
      <w:docPartBody>
        <w:p w:rsidR="00000000" w:rsidRDefault="00000000">
          <w:pPr>
            <w:pStyle w:val="06D27EEAC84D407999310862782828DA"/>
          </w:pPr>
          <w:r w:rsidRPr="004D3011">
            <w:t>PHONE:</w:t>
          </w:r>
        </w:p>
      </w:docPartBody>
    </w:docPart>
    <w:docPart>
      <w:docPartPr>
        <w:name w:val="0DD3155EC04541F8B627AAE807C69F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A1A22-AC71-4C84-A1C6-1559697946D7}"/>
      </w:docPartPr>
      <w:docPartBody>
        <w:p w:rsidR="00000000" w:rsidRDefault="00000000">
          <w:pPr>
            <w:pStyle w:val="0DD3155EC04541F8B627AAE807C69F4C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180"/>
    <w:rsid w:val="004E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00" w:after="20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A5D640389649ED862640689207E929">
    <w:name w:val="3EA5D640389649ED862640689207E929"/>
  </w:style>
  <w:style w:type="paragraph" w:customStyle="1" w:styleId="19A3BDCDF6A24C218E58EEF6FB9CE243">
    <w:name w:val="19A3BDCDF6A24C218E58EEF6FB9CE243"/>
  </w:style>
  <w:style w:type="paragraph" w:customStyle="1" w:styleId="59D32F87205341839B60EC0501BD3B5D">
    <w:name w:val="59D32F87205341839B60EC0501BD3B5D"/>
  </w:style>
  <w:style w:type="paragraph" w:customStyle="1" w:styleId="5AF9D5BCFCF14FA9A36B294FA801669E">
    <w:name w:val="5AF9D5BCFCF14FA9A36B294FA801669E"/>
  </w:style>
  <w:style w:type="paragraph" w:customStyle="1" w:styleId="D5D3515368D948F9A55F06B74C50C8F1">
    <w:name w:val="D5D3515368D948F9A55F06B74C50C8F1"/>
  </w:style>
  <w:style w:type="paragraph" w:customStyle="1" w:styleId="B5D0668E267F4ECEA796A6FF307C5ED3">
    <w:name w:val="B5D0668E267F4ECEA796A6FF307C5ED3"/>
  </w:style>
  <w:style w:type="character" w:customStyle="1" w:styleId="Greytext">
    <w:name w:val="Grey text"/>
    <w:basedOn w:val="DefaultParagraphFont"/>
    <w:uiPriority w:val="4"/>
    <w:qFormat/>
    <w:rPr>
      <w:color w:val="808080" w:themeColor="background1" w:themeShade="80"/>
    </w:rPr>
  </w:style>
  <w:style w:type="paragraph" w:customStyle="1" w:styleId="B59D55B65D35407AB4D2AB9D56B518B2">
    <w:name w:val="B59D55B65D35407AB4D2AB9D56B518B2"/>
  </w:style>
  <w:style w:type="paragraph" w:customStyle="1" w:styleId="9787D3199A6D40F08AB9E86A6C02282B">
    <w:name w:val="9787D3199A6D40F08AB9E86A6C02282B"/>
  </w:style>
  <w:style w:type="paragraph" w:customStyle="1" w:styleId="61F38DAFD970462499571177B66FF6DA">
    <w:name w:val="61F38DAFD970462499571177B66FF6DA"/>
  </w:style>
  <w:style w:type="paragraph" w:customStyle="1" w:styleId="F5606C57055E4823A94524CA7083A51E">
    <w:name w:val="F5606C57055E4823A94524CA7083A51E"/>
  </w:style>
  <w:style w:type="paragraph" w:customStyle="1" w:styleId="07172457E7AD4E73BCAA7F398C341DB9">
    <w:name w:val="07172457E7AD4E73BCAA7F398C341DB9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 w:val="26"/>
      <w:szCs w:val="26"/>
      <w:lang w:eastAsia="ja-JP"/>
    </w:rPr>
  </w:style>
  <w:style w:type="paragraph" w:customStyle="1" w:styleId="451555D22BA0412282D5FE807A69D203">
    <w:name w:val="451555D22BA0412282D5FE807A69D203"/>
  </w:style>
  <w:style w:type="paragraph" w:customStyle="1" w:styleId="06D27EEAC84D407999310862782828DA">
    <w:name w:val="06D27EEAC84D407999310862782828DA"/>
  </w:style>
  <w:style w:type="paragraph" w:customStyle="1" w:styleId="220C4EAF6BA74EEA933B190049D2C459">
    <w:name w:val="220C4EAF6BA74EEA933B190049D2C459"/>
  </w:style>
  <w:style w:type="paragraph" w:customStyle="1" w:styleId="10B48B5FAE90495E9593695A19CEB24A">
    <w:name w:val="10B48B5FAE90495E9593695A19CEB24A"/>
  </w:style>
  <w:style w:type="paragraph" w:customStyle="1" w:styleId="9F7E67A59EA44E3892F794118EBA4ABD">
    <w:name w:val="9F7E67A59EA44E3892F794118EBA4ABD"/>
  </w:style>
  <w:style w:type="paragraph" w:customStyle="1" w:styleId="0DD3155EC04541F8B627AAE807C69F4C">
    <w:name w:val="0DD3155EC04541F8B627AAE807C69F4C"/>
  </w:style>
  <w:style w:type="character" w:styleId="Hyperlink">
    <w:name w:val="Hyperlink"/>
    <w:basedOn w:val="DefaultParagraphFont"/>
    <w:uiPriority w:val="99"/>
    <w:unhideWhenUsed/>
    <w:rPr>
      <w:color w:val="833C0B" w:themeColor="accent2" w:themeShade="80"/>
      <w:u w:val="single"/>
    </w:rPr>
  </w:style>
  <w:style w:type="paragraph" w:customStyle="1" w:styleId="8F1AF7C552844B329BDA5C84AB88A12E">
    <w:name w:val="8F1AF7C552844B329BDA5C84AB88A1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69421E-6890-4DB3-8056-F85158FFA00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C942A915-37BD-43F0-9269-1ACB6D1520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8616F6-A64D-4894-8382-6225EBEB34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Cubist cover letter</Template>
  <TotalTime>0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2023-10-30T05:57:00Z</dcterms:created>
  <dcterms:modified xsi:type="dcterms:W3CDTF">2023-10-30T06:12:00Z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